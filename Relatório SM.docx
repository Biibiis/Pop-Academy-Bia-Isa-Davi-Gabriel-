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FF6519" w14:paraId="34BE83F1" w14:textId="77777777" w:rsidTr="00202985">
        <w:trPr>
          <w:trHeight w:hRule="exact" w:val="1131"/>
        </w:trPr>
        <w:tc>
          <w:tcPr>
            <w:tcW w:w="2088" w:type="dxa"/>
            <w:vAlign w:val="bottom"/>
          </w:tcPr>
          <w:p w14:paraId="6EE52CBF" w14:textId="32CC1847" w:rsidR="008C4945" w:rsidRPr="00FF6519" w:rsidRDefault="00A500D9">
            <w:pPr>
              <w:pStyle w:val="Data"/>
            </w:pPr>
            <w:r>
              <w:t>05/09/2022</w:t>
            </w:r>
          </w:p>
        </w:tc>
        <w:tc>
          <w:tcPr>
            <w:tcW w:w="288" w:type="dxa"/>
            <w:vAlign w:val="bottom"/>
          </w:tcPr>
          <w:p w14:paraId="672A6659" w14:textId="77777777" w:rsidR="008C4945" w:rsidRPr="00FF6519" w:rsidRDefault="008C4945"/>
        </w:tc>
        <w:tc>
          <w:tcPr>
            <w:tcW w:w="8424" w:type="dxa"/>
            <w:vAlign w:val="bottom"/>
          </w:tcPr>
          <w:p w14:paraId="2592AE86" w14:textId="77777777" w:rsidR="008C4945" w:rsidRPr="00FF6519" w:rsidRDefault="00775FA9">
            <w:pPr>
              <w:pStyle w:val="Ttulo"/>
            </w:pPr>
            <w:sdt>
              <w:sdtPr>
                <w:rPr>
                  <w:rFonts w:eastAsia="Courier New"/>
                  <w:noProof/>
                  <w:snapToGrid w:val="0"/>
                  <w:szCs w:val="24"/>
                </w:rPr>
                <w:alias w:val="Título"/>
                <w:tag w:val=""/>
                <w:id w:val="21604194"/>
                <w:placeholder>
                  <w:docPart w:val="31AF53D9E1B84B9D92871062E17DB70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EF350C" w:rsidRPr="00EF350C">
                  <w:rPr>
                    <w:rFonts w:eastAsia="Courier New"/>
                    <w:noProof/>
                    <w:snapToGrid w:val="0"/>
                    <w:szCs w:val="24"/>
                  </w:rPr>
                  <w:t>Relatório de Estado do Projeto</w:t>
                </w:r>
                <w:r w:rsidR="00202985">
                  <w:rPr>
                    <w:rFonts w:eastAsia="Courier New"/>
                    <w:noProof/>
                    <w:snapToGrid w:val="0"/>
                    <w:szCs w:val="24"/>
                  </w:rPr>
                  <w:t xml:space="preserve"> Scrum Master</w:t>
                </w:r>
              </w:sdtContent>
            </w:sdt>
          </w:p>
        </w:tc>
      </w:tr>
      <w:tr w:rsidR="008C4945" w:rsidRPr="00FF6519" w14:paraId="0A37501D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5DAB6C7B" w14:textId="77777777" w:rsidR="008C4945" w:rsidRPr="00FF6519" w:rsidRDefault="008C4945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2EB378F" w14:textId="77777777" w:rsidR="008C4945" w:rsidRPr="00FF6519" w:rsidRDefault="008C4945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6A05A809" w14:textId="77777777" w:rsidR="008C4945" w:rsidRPr="00FF6519" w:rsidRDefault="008C4945">
            <w:pPr>
              <w:rPr>
                <w:sz w:val="10"/>
              </w:rPr>
            </w:pPr>
          </w:p>
        </w:tc>
      </w:tr>
    </w:tbl>
    <w:p w14:paraId="0E83B62F" w14:textId="77777777" w:rsidR="008C4945" w:rsidRPr="00FF6519" w:rsidRDefault="00B2051E">
      <w:pPr>
        <w:pStyle w:val="Ttulo1"/>
      </w:pPr>
      <w:r w:rsidRPr="00FF6519">
        <w:t xml:space="preserve"> </w:t>
      </w:r>
      <w:r w:rsidR="00B35B01" w:rsidRPr="00FF6519">
        <w:rPr>
          <w:noProof/>
        </w:rPr>
        <w:t>Resumo do Projeto</w:t>
      </w:r>
    </w:p>
    <w:tbl>
      <w:tblPr>
        <w:tblStyle w:val="Tabelacomgrade"/>
        <w:tblW w:w="6581" w:type="pct"/>
        <w:tblInd w:w="-2278" w:type="dxa"/>
        <w:tblLook w:val="04E0" w:firstRow="1" w:lastRow="1" w:firstColumn="1" w:lastColumn="0" w:noHBand="0" w:noVBand="1"/>
        <w:tblDescription w:val="Project snapshot"/>
      </w:tblPr>
      <w:tblGrid>
        <w:gridCol w:w="2156"/>
        <w:gridCol w:w="1859"/>
        <w:gridCol w:w="2276"/>
        <w:gridCol w:w="2399"/>
        <w:gridCol w:w="1946"/>
      </w:tblGrid>
      <w:tr w:rsidR="00B35B01" w:rsidRPr="00FF6519" w14:paraId="2B3713E5" w14:textId="77777777" w:rsidTr="00102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  <w:tblHeader/>
        </w:trPr>
        <w:tc>
          <w:tcPr>
            <w:tcW w:w="1013" w:type="pct"/>
            <w:vAlign w:val="bottom"/>
          </w:tcPr>
          <w:p w14:paraId="140072BE" w14:textId="77777777" w:rsidR="00B35B01" w:rsidRPr="00FF6519" w:rsidRDefault="00202985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szCs w:val="24"/>
              </w:rPr>
              <w:t>Sprint</w:t>
            </w:r>
          </w:p>
        </w:tc>
        <w:tc>
          <w:tcPr>
            <w:tcW w:w="874" w:type="pct"/>
            <w:vAlign w:val="bottom"/>
          </w:tcPr>
          <w:p w14:paraId="4A7B139F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% Completo</w:t>
            </w:r>
          </w:p>
        </w:tc>
        <w:tc>
          <w:tcPr>
            <w:tcW w:w="1070" w:type="pct"/>
            <w:vAlign w:val="bottom"/>
          </w:tcPr>
          <w:p w14:paraId="3564503E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Problemas</w:t>
            </w:r>
          </w:p>
        </w:tc>
        <w:tc>
          <w:tcPr>
            <w:tcW w:w="1128" w:type="pct"/>
            <w:vAlign w:val="bottom"/>
          </w:tcPr>
          <w:p w14:paraId="1F9D523F" w14:textId="77777777" w:rsidR="00B35B01" w:rsidRPr="00FF6519" w:rsidRDefault="00B35B01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Data de Entrega</w:t>
            </w:r>
          </w:p>
        </w:tc>
        <w:tc>
          <w:tcPr>
            <w:tcW w:w="916" w:type="pct"/>
            <w:vAlign w:val="bottom"/>
          </w:tcPr>
          <w:p w14:paraId="39AEDAD2" w14:textId="66BDFAF8" w:rsidR="00B35B01" w:rsidRPr="00FF6519" w:rsidRDefault="00202985" w:rsidP="4B497937">
            <w:pPr>
              <w:rPr>
                <w:rFonts w:eastAsia="Courier New"/>
              </w:rPr>
            </w:pPr>
            <w:r w:rsidRPr="4B497937">
              <w:rPr>
                <w:rFonts w:eastAsia="Courier New"/>
                <w:noProof/>
              </w:rPr>
              <w:t>Membro</w:t>
            </w:r>
            <w:r w:rsidR="5744B58F" w:rsidRPr="4B497937">
              <w:rPr>
                <w:rFonts w:eastAsia="Courier New"/>
                <w:noProof/>
              </w:rPr>
              <w:t>(s)</w:t>
            </w:r>
          </w:p>
        </w:tc>
      </w:tr>
      <w:tr w:rsidR="008C4945" w:rsidRPr="00FF6519" w14:paraId="44EAFD9C" w14:textId="77777777" w:rsidTr="001020E9">
        <w:trPr>
          <w:trHeight w:val="446"/>
        </w:trPr>
        <w:tc>
          <w:tcPr>
            <w:tcW w:w="1013" w:type="pct"/>
          </w:tcPr>
          <w:p w14:paraId="4B94D5A5" w14:textId="6128D031" w:rsidR="00A500D9" w:rsidRPr="00FF6519" w:rsidRDefault="00A500D9" w:rsidP="00A500D9">
            <w:r>
              <w:t>Modelagem do Banco</w:t>
            </w:r>
          </w:p>
        </w:tc>
        <w:tc>
          <w:tcPr>
            <w:tcW w:w="874" w:type="pct"/>
          </w:tcPr>
          <w:p w14:paraId="3DEEC669" w14:textId="11A88C02" w:rsidR="008C4945" w:rsidRPr="00FF6519" w:rsidRDefault="00A500D9">
            <w:r>
              <w:t>100%</w:t>
            </w:r>
          </w:p>
        </w:tc>
        <w:tc>
          <w:tcPr>
            <w:tcW w:w="1070" w:type="pct"/>
          </w:tcPr>
          <w:p w14:paraId="3656B9AB" w14:textId="7DBC4BF4" w:rsidR="008C4945" w:rsidRPr="00FF6519" w:rsidRDefault="00A500D9">
            <w:r>
              <w:t>Excesso de Tabelas</w:t>
            </w:r>
          </w:p>
        </w:tc>
        <w:tc>
          <w:tcPr>
            <w:tcW w:w="1128" w:type="pct"/>
          </w:tcPr>
          <w:p w14:paraId="45FB0818" w14:textId="0AF413FC" w:rsidR="008C4945" w:rsidRPr="00FF6519" w:rsidRDefault="00A500D9">
            <w:r>
              <w:t>31/08/2022</w:t>
            </w:r>
          </w:p>
        </w:tc>
        <w:tc>
          <w:tcPr>
            <w:tcW w:w="916" w:type="pct"/>
          </w:tcPr>
          <w:p w14:paraId="049F31CB" w14:textId="68405BF9" w:rsidR="008C4945" w:rsidRPr="00FF6519" w:rsidRDefault="00A500D9">
            <w:r>
              <w:t>Gabriel Alvarenga</w:t>
            </w:r>
          </w:p>
        </w:tc>
      </w:tr>
      <w:tr w:rsidR="008C4945" w:rsidRPr="00FF6519" w14:paraId="53128261" w14:textId="77777777" w:rsidTr="001020E9">
        <w:trPr>
          <w:trHeight w:val="446"/>
        </w:trPr>
        <w:tc>
          <w:tcPr>
            <w:tcW w:w="1013" w:type="pct"/>
          </w:tcPr>
          <w:p w14:paraId="62486C05" w14:textId="2B557C4C" w:rsidR="008C4945" w:rsidRPr="00FF6519" w:rsidRDefault="00A500D9">
            <w:r>
              <w:t>Criação do Excluir</w:t>
            </w:r>
          </w:p>
        </w:tc>
        <w:tc>
          <w:tcPr>
            <w:tcW w:w="874" w:type="pct"/>
          </w:tcPr>
          <w:p w14:paraId="4101652C" w14:textId="38F5A5EF" w:rsidR="008C4945" w:rsidRPr="00FF6519" w:rsidRDefault="00A500D9">
            <w:r>
              <w:t>98%</w:t>
            </w:r>
          </w:p>
        </w:tc>
        <w:tc>
          <w:tcPr>
            <w:tcW w:w="1070" w:type="pct"/>
          </w:tcPr>
          <w:p w14:paraId="4B99056E" w14:textId="285B23B8" w:rsidR="008C4945" w:rsidRPr="00FF6519" w:rsidRDefault="00A500D9">
            <w:r>
              <w:t>Relacionar a Chave Primária</w:t>
            </w:r>
          </w:p>
        </w:tc>
        <w:tc>
          <w:tcPr>
            <w:tcW w:w="1128" w:type="pct"/>
          </w:tcPr>
          <w:p w14:paraId="1299C43A" w14:textId="7DA57686" w:rsidR="008C4945" w:rsidRPr="00FF6519" w:rsidRDefault="001020E9">
            <w:r>
              <w:t>31/08/2022</w:t>
            </w:r>
          </w:p>
        </w:tc>
        <w:tc>
          <w:tcPr>
            <w:tcW w:w="916" w:type="pct"/>
          </w:tcPr>
          <w:p w14:paraId="4DDBEF00" w14:textId="65F96CA2" w:rsidR="008C4945" w:rsidRPr="00FF6519" w:rsidRDefault="001020E9">
            <w:r>
              <w:t>Davi Vizicato</w:t>
            </w:r>
          </w:p>
        </w:tc>
      </w:tr>
      <w:tr w:rsidR="008C4945" w:rsidRPr="00FF6519" w14:paraId="3461D779" w14:textId="77777777" w:rsidTr="001020E9">
        <w:trPr>
          <w:trHeight w:val="428"/>
        </w:trPr>
        <w:tc>
          <w:tcPr>
            <w:tcW w:w="1013" w:type="pct"/>
          </w:tcPr>
          <w:p w14:paraId="3CF2D8B6" w14:textId="6F2E0D3A" w:rsidR="008C4945" w:rsidRPr="00FF6519" w:rsidRDefault="00A500D9">
            <w:r>
              <w:t>Criação do Alterar</w:t>
            </w:r>
          </w:p>
        </w:tc>
        <w:tc>
          <w:tcPr>
            <w:tcW w:w="874" w:type="pct"/>
          </w:tcPr>
          <w:p w14:paraId="0FB78278" w14:textId="00EE6621" w:rsidR="008C4945" w:rsidRPr="00FF6519" w:rsidRDefault="00A500D9">
            <w:r>
              <w:t>98%</w:t>
            </w:r>
          </w:p>
        </w:tc>
        <w:tc>
          <w:tcPr>
            <w:tcW w:w="1070" w:type="pct"/>
          </w:tcPr>
          <w:p w14:paraId="1FC39945" w14:textId="0E01A539" w:rsidR="008C4945" w:rsidRPr="00FF6519" w:rsidRDefault="00A500D9">
            <w:r>
              <w:t>Relacionar a Chave Primária</w:t>
            </w:r>
          </w:p>
        </w:tc>
        <w:tc>
          <w:tcPr>
            <w:tcW w:w="1128" w:type="pct"/>
          </w:tcPr>
          <w:p w14:paraId="0562CB0E" w14:textId="4FC0F461" w:rsidR="008C4945" w:rsidRPr="00FF6519" w:rsidRDefault="001020E9">
            <w:r>
              <w:t>31/08/2022</w:t>
            </w:r>
          </w:p>
        </w:tc>
        <w:tc>
          <w:tcPr>
            <w:tcW w:w="916" w:type="pct"/>
          </w:tcPr>
          <w:p w14:paraId="34CE0A41" w14:textId="6087EF45" w:rsidR="008C4945" w:rsidRPr="00FF6519" w:rsidRDefault="001020E9">
            <w:r>
              <w:t>Davi Vizicato</w:t>
            </w:r>
          </w:p>
        </w:tc>
      </w:tr>
      <w:tr w:rsidR="008C4945" w:rsidRPr="00FF6519" w14:paraId="62EBF3C5" w14:textId="77777777" w:rsidTr="001020E9">
        <w:trPr>
          <w:trHeight w:val="446"/>
        </w:trPr>
        <w:tc>
          <w:tcPr>
            <w:tcW w:w="1013" w:type="pct"/>
          </w:tcPr>
          <w:p w14:paraId="6D98A12B" w14:textId="03B5C206" w:rsidR="008C4945" w:rsidRPr="00FF6519" w:rsidRDefault="00A500D9">
            <w:r>
              <w:t>Criação do Inserir</w:t>
            </w:r>
          </w:p>
        </w:tc>
        <w:tc>
          <w:tcPr>
            <w:tcW w:w="874" w:type="pct"/>
          </w:tcPr>
          <w:p w14:paraId="2946DB82" w14:textId="4128A401" w:rsidR="008C4945" w:rsidRPr="00FF6519" w:rsidRDefault="00A500D9">
            <w:r>
              <w:t>100%</w:t>
            </w:r>
          </w:p>
        </w:tc>
        <w:tc>
          <w:tcPr>
            <w:tcW w:w="1070" w:type="pct"/>
          </w:tcPr>
          <w:p w14:paraId="5997CC1D" w14:textId="1C0C5BBD" w:rsidR="008C4945" w:rsidRPr="00FF6519" w:rsidRDefault="001020E9">
            <w:r>
              <w:t>Chamar a Tabela no Banco de Dados</w:t>
            </w:r>
          </w:p>
        </w:tc>
        <w:tc>
          <w:tcPr>
            <w:tcW w:w="1128" w:type="pct"/>
          </w:tcPr>
          <w:p w14:paraId="110FFD37" w14:textId="386C1743" w:rsidR="008C4945" w:rsidRPr="00FF6519" w:rsidRDefault="001020E9">
            <w:r>
              <w:t>31/08/2022</w:t>
            </w:r>
          </w:p>
        </w:tc>
        <w:tc>
          <w:tcPr>
            <w:tcW w:w="916" w:type="pct"/>
          </w:tcPr>
          <w:p w14:paraId="6B699379" w14:textId="0820C408" w:rsidR="008C4945" w:rsidRPr="00FF6519" w:rsidRDefault="001020E9">
            <w:r>
              <w:t>Davi Vizicato</w:t>
            </w:r>
          </w:p>
        </w:tc>
      </w:tr>
      <w:tr w:rsidR="00A500D9" w:rsidRPr="00FF6519" w14:paraId="5982C97D" w14:textId="77777777" w:rsidTr="001020E9">
        <w:trPr>
          <w:trHeight w:val="446"/>
        </w:trPr>
        <w:tc>
          <w:tcPr>
            <w:tcW w:w="1013" w:type="pct"/>
          </w:tcPr>
          <w:p w14:paraId="28ED9C47" w14:textId="7378F6EF" w:rsidR="00A500D9" w:rsidRDefault="00A500D9">
            <w:r>
              <w:t>Criação do Exibir</w:t>
            </w:r>
          </w:p>
        </w:tc>
        <w:tc>
          <w:tcPr>
            <w:tcW w:w="874" w:type="pct"/>
          </w:tcPr>
          <w:p w14:paraId="3E910870" w14:textId="4C03895A" w:rsidR="00A500D9" w:rsidRPr="00FF6519" w:rsidRDefault="00A500D9">
            <w:r>
              <w:t>98%</w:t>
            </w:r>
          </w:p>
        </w:tc>
        <w:tc>
          <w:tcPr>
            <w:tcW w:w="1070" w:type="pct"/>
          </w:tcPr>
          <w:p w14:paraId="5CFD96D0" w14:textId="114E4CA0" w:rsidR="00A500D9" w:rsidRPr="00FF6519" w:rsidRDefault="00A500D9">
            <w:r>
              <w:t>Relacionar a Chave Primária</w:t>
            </w:r>
          </w:p>
        </w:tc>
        <w:tc>
          <w:tcPr>
            <w:tcW w:w="1128" w:type="pct"/>
          </w:tcPr>
          <w:p w14:paraId="078F9982" w14:textId="25C54001" w:rsidR="00A500D9" w:rsidRPr="00FF6519" w:rsidRDefault="001020E9">
            <w:r>
              <w:t>31/08/2022</w:t>
            </w:r>
          </w:p>
        </w:tc>
        <w:tc>
          <w:tcPr>
            <w:tcW w:w="916" w:type="pct"/>
          </w:tcPr>
          <w:p w14:paraId="2B00D1F1" w14:textId="073FCCB7" w:rsidR="00A500D9" w:rsidRPr="00FF6519" w:rsidRDefault="001020E9">
            <w:r>
              <w:t>Davi Vizicato</w:t>
            </w:r>
          </w:p>
        </w:tc>
      </w:tr>
      <w:tr w:rsidR="00A500D9" w:rsidRPr="00FF6519" w14:paraId="6F4D8873" w14:textId="77777777" w:rsidTr="001020E9">
        <w:trPr>
          <w:trHeight w:val="446"/>
        </w:trPr>
        <w:tc>
          <w:tcPr>
            <w:tcW w:w="1013" w:type="pct"/>
          </w:tcPr>
          <w:p w14:paraId="0978B06E" w14:textId="6E4D5DB7" w:rsidR="00A500D9" w:rsidRDefault="00A500D9">
            <w:r>
              <w:t>Estilização das Páginas</w:t>
            </w:r>
          </w:p>
        </w:tc>
        <w:tc>
          <w:tcPr>
            <w:tcW w:w="874" w:type="pct"/>
          </w:tcPr>
          <w:p w14:paraId="761534A3" w14:textId="48EF2AAE" w:rsidR="00A500D9" w:rsidRPr="00FF6519" w:rsidRDefault="001020E9">
            <w:r>
              <w:t>0%</w:t>
            </w:r>
          </w:p>
        </w:tc>
        <w:tc>
          <w:tcPr>
            <w:tcW w:w="1070" w:type="pct"/>
          </w:tcPr>
          <w:p w14:paraId="269158C3" w14:textId="60A94774" w:rsidR="00A500D9" w:rsidRPr="00FF6519" w:rsidRDefault="001020E9" w:rsidP="001020E9">
            <w:pPr>
              <w:jc w:val="center"/>
            </w:pPr>
            <w:r>
              <w:t>-</w:t>
            </w:r>
          </w:p>
        </w:tc>
        <w:tc>
          <w:tcPr>
            <w:tcW w:w="1128" w:type="pct"/>
          </w:tcPr>
          <w:p w14:paraId="3106FAF2" w14:textId="19BDBBDB" w:rsidR="00A500D9" w:rsidRPr="00FF6519" w:rsidRDefault="001020E9" w:rsidP="001020E9">
            <w:pPr>
              <w:jc w:val="center"/>
            </w:pPr>
            <w:r>
              <w:t>-</w:t>
            </w:r>
          </w:p>
        </w:tc>
        <w:tc>
          <w:tcPr>
            <w:tcW w:w="916" w:type="pct"/>
          </w:tcPr>
          <w:p w14:paraId="105867DA" w14:textId="77777777" w:rsidR="00A500D9" w:rsidRDefault="001020E9">
            <w:r>
              <w:t>Beatriz Christeli</w:t>
            </w:r>
          </w:p>
          <w:p w14:paraId="73D5E20A" w14:textId="48C1F92E" w:rsidR="001020E9" w:rsidRPr="00FF6519" w:rsidRDefault="001020E9">
            <w:r>
              <w:t>Isabela Barbieri</w:t>
            </w:r>
          </w:p>
        </w:tc>
      </w:tr>
      <w:tr w:rsidR="00A500D9" w:rsidRPr="00FF6519" w14:paraId="4FCBE496" w14:textId="77777777" w:rsidTr="001020E9">
        <w:trPr>
          <w:trHeight w:val="446"/>
        </w:trPr>
        <w:tc>
          <w:tcPr>
            <w:tcW w:w="1013" w:type="pct"/>
          </w:tcPr>
          <w:p w14:paraId="0C78967F" w14:textId="3184BB06" w:rsidR="00A500D9" w:rsidRDefault="00A500D9">
            <w:r>
              <w:t>Criação das Páginas de Exercicios</w:t>
            </w:r>
          </w:p>
        </w:tc>
        <w:tc>
          <w:tcPr>
            <w:tcW w:w="874" w:type="pct"/>
          </w:tcPr>
          <w:p w14:paraId="09323D36" w14:textId="7BB798FC" w:rsidR="00A500D9" w:rsidRPr="00FF6519" w:rsidRDefault="001020E9">
            <w:r>
              <w:t>0%</w:t>
            </w:r>
          </w:p>
        </w:tc>
        <w:tc>
          <w:tcPr>
            <w:tcW w:w="1070" w:type="pct"/>
          </w:tcPr>
          <w:p w14:paraId="6763077F" w14:textId="2F5FC9E2" w:rsidR="00A500D9" w:rsidRPr="00FF6519" w:rsidRDefault="001020E9" w:rsidP="001020E9">
            <w:pPr>
              <w:jc w:val="center"/>
            </w:pPr>
            <w:r>
              <w:t>-</w:t>
            </w:r>
          </w:p>
        </w:tc>
        <w:tc>
          <w:tcPr>
            <w:tcW w:w="1128" w:type="pct"/>
          </w:tcPr>
          <w:p w14:paraId="5D238CE5" w14:textId="1EDC75FC" w:rsidR="00A500D9" w:rsidRPr="00FF6519" w:rsidRDefault="001020E9" w:rsidP="001020E9">
            <w:pPr>
              <w:jc w:val="center"/>
            </w:pPr>
            <w:r>
              <w:t>-</w:t>
            </w:r>
          </w:p>
        </w:tc>
        <w:tc>
          <w:tcPr>
            <w:tcW w:w="916" w:type="pct"/>
          </w:tcPr>
          <w:p w14:paraId="3CF01E79" w14:textId="77777777" w:rsidR="00A500D9" w:rsidRDefault="001020E9">
            <w:r>
              <w:t>Davi Vizicato</w:t>
            </w:r>
          </w:p>
          <w:p w14:paraId="37E10D66" w14:textId="0C91203D" w:rsidR="001020E9" w:rsidRPr="00FF6519" w:rsidRDefault="001020E9">
            <w:r>
              <w:t>Gabriel Alvarenga</w:t>
            </w:r>
          </w:p>
        </w:tc>
      </w:tr>
      <w:tr w:rsidR="00A500D9" w:rsidRPr="00FF6519" w14:paraId="18C5A387" w14:textId="77777777" w:rsidTr="001020E9">
        <w:trPr>
          <w:trHeight w:val="446"/>
        </w:trPr>
        <w:tc>
          <w:tcPr>
            <w:tcW w:w="1013" w:type="pct"/>
          </w:tcPr>
          <w:p w14:paraId="5C0D22DC" w14:textId="3045DF6A" w:rsidR="00A500D9" w:rsidRDefault="00A500D9">
            <w:r>
              <w:t>Criação da Página Home</w:t>
            </w:r>
          </w:p>
        </w:tc>
        <w:tc>
          <w:tcPr>
            <w:tcW w:w="874" w:type="pct"/>
          </w:tcPr>
          <w:p w14:paraId="7EFF3FFD" w14:textId="00ECB24B" w:rsidR="00A500D9" w:rsidRPr="00FF6519" w:rsidRDefault="001020E9">
            <w:r>
              <w:t>10%</w:t>
            </w:r>
          </w:p>
        </w:tc>
        <w:tc>
          <w:tcPr>
            <w:tcW w:w="1070" w:type="pct"/>
          </w:tcPr>
          <w:p w14:paraId="2146C699" w14:textId="3E2779FD" w:rsidR="00A500D9" w:rsidRPr="00FF6519" w:rsidRDefault="001020E9" w:rsidP="001020E9">
            <w:pPr>
              <w:jc w:val="center"/>
            </w:pPr>
            <w:r>
              <w:t>-</w:t>
            </w:r>
          </w:p>
        </w:tc>
        <w:tc>
          <w:tcPr>
            <w:tcW w:w="1128" w:type="pct"/>
          </w:tcPr>
          <w:p w14:paraId="333D8E76" w14:textId="0AA70B95" w:rsidR="00A500D9" w:rsidRPr="00FF6519" w:rsidRDefault="001020E9" w:rsidP="001020E9">
            <w:pPr>
              <w:jc w:val="center"/>
            </w:pPr>
            <w:r>
              <w:t>-</w:t>
            </w:r>
          </w:p>
        </w:tc>
        <w:tc>
          <w:tcPr>
            <w:tcW w:w="916" w:type="pct"/>
          </w:tcPr>
          <w:p w14:paraId="5B8F0528" w14:textId="3D3097D3" w:rsidR="00A500D9" w:rsidRPr="00FF6519" w:rsidRDefault="001020E9">
            <w:r>
              <w:t>Davi Vizicato</w:t>
            </w:r>
          </w:p>
        </w:tc>
      </w:tr>
      <w:tr w:rsidR="00A500D9" w:rsidRPr="00FF6519" w14:paraId="661286AD" w14:textId="77777777" w:rsidTr="001020E9">
        <w:trPr>
          <w:trHeight w:val="446"/>
        </w:trPr>
        <w:tc>
          <w:tcPr>
            <w:tcW w:w="1013" w:type="pct"/>
          </w:tcPr>
          <w:p w14:paraId="711F3D45" w14:textId="494430B8" w:rsidR="00A500D9" w:rsidRDefault="00A500D9">
            <w:r>
              <w:t>Criação da Página Login</w:t>
            </w:r>
          </w:p>
        </w:tc>
        <w:tc>
          <w:tcPr>
            <w:tcW w:w="874" w:type="pct"/>
          </w:tcPr>
          <w:p w14:paraId="567E67FE" w14:textId="58E835D9" w:rsidR="00A500D9" w:rsidRPr="00FF6519" w:rsidRDefault="001020E9">
            <w:r>
              <w:t>0%</w:t>
            </w:r>
          </w:p>
        </w:tc>
        <w:tc>
          <w:tcPr>
            <w:tcW w:w="1070" w:type="pct"/>
          </w:tcPr>
          <w:p w14:paraId="4A6852B7" w14:textId="59272254" w:rsidR="00A500D9" w:rsidRPr="00FF6519" w:rsidRDefault="001020E9" w:rsidP="001020E9">
            <w:pPr>
              <w:ind w:left="0"/>
              <w:jc w:val="center"/>
            </w:pPr>
            <w:r>
              <w:t>-</w:t>
            </w:r>
          </w:p>
        </w:tc>
        <w:tc>
          <w:tcPr>
            <w:tcW w:w="1128" w:type="pct"/>
          </w:tcPr>
          <w:p w14:paraId="1F3A0F59" w14:textId="45740E19" w:rsidR="00A500D9" w:rsidRPr="00FF6519" w:rsidRDefault="001020E9" w:rsidP="001020E9">
            <w:pPr>
              <w:jc w:val="center"/>
            </w:pPr>
            <w:r>
              <w:t>-</w:t>
            </w:r>
          </w:p>
        </w:tc>
        <w:tc>
          <w:tcPr>
            <w:tcW w:w="916" w:type="pct"/>
          </w:tcPr>
          <w:p w14:paraId="116B8D25" w14:textId="701AA7F6" w:rsidR="00A500D9" w:rsidRPr="00FF6519" w:rsidRDefault="001020E9">
            <w:r>
              <w:t>Gabriel Alvarenga</w:t>
            </w:r>
          </w:p>
        </w:tc>
      </w:tr>
      <w:tr w:rsidR="00A500D9" w:rsidRPr="00FF6519" w14:paraId="73B72D1A" w14:textId="77777777" w:rsidTr="001020E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tcW w:w="1013" w:type="pct"/>
          </w:tcPr>
          <w:p w14:paraId="6FC58A90" w14:textId="62FC9829" w:rsidR="00A500D9" w:rsidRDefault="00A500D9" w:rsidP="00A500D9">
            <w:pPr>
              <w:ind w:left="0"/>
            </w:pPr>
            <w:r>
              <w:t xml:space="preserve"> Criação da Página de      </w:t>
            </w:r>
            <w:r w:rsidR="001020E9">
              <w:t xml:space="preserve">    </w:t>
            </w:r>
            <w:r>
              <w:t>Cadastro</w:t>
            </w:r>
          </w:p>
        </w:tc>
        <w:tc>
          <w:tcPr>
            <w:tcW w:w="874" w:type="pct"/>
          </w:tcPr>
          <w:p w14:paraId="0861AFDA" w14:textId="35E76A82" w:rsidR="00A500D9" w:rsidRPr="00FF6519" w:rsidRDefault="001020E9" w:rsidP="00A500D9">
            <w:pPr>
              <w:ind w:left="0"/>
            </w:pPr>
            <w:r>
              <w:t xml:space="preserve"> 100%</w:t>
            </w:r>
          </w:p>
        </w:tc>
        <w:tc>
          <w:tcPr>
            <w:tcW w:w="1070" w:type="pct"/>
          </w:tcPr>
          <w:p w14:paraId="26A3E349" w14:textId="781852D6" w:rsidR="00A500D9" w:rsidRPr="00FF6519" w:rsidRDefault="001020E9">
            <w:r>
              <w:t>Chamar o name no inserir</w:t>
            </w:r>
          </w:p>
        </w:tc>
        <w:tc>
          <w:tcPr>
            <w:tcW w:w="1128" w:type="pct"/>
          </w:tcPr>
          <w:p w14:paraId="78533DFC" w14:textId="68C0403A" w:rsidR="00A500D9" w:rsidRPr="00FF6519" w:rsidRDefault="001020E9">
            <w:r>
              <w:t>31/08/2022</w:t>
            </w:r>
          </w:p>
        </w:tc>
        <w:tc>
          <w:tcPr>
            <w:tcW w:w="916" w:type="pct"/>
          </w:tcPr>
          <w:p w14:paraId="24216FC4" w14:textId="77777777" w:rsidR="00A500D9" w:rsidRDefault="001020E9">
            <w:r>
              <w:t>Davi Vizicato Juliano</w:t>
            </w:r>
          </w:p>
          <w:p w14:paraId="2C7DDDEA" w14:textId="71AC58ED" w:rsidR="001020E9" w:rsidRPr="00FF6519" w:rsidRDefault="001020E9">
            <w:r>
              <w:t>Beatriz Christeli</w:t>
            </w:r>
          </w:p>
        </w:tc>
      </w:tr>
    </w:tbl>
    <w:p w14:paraId="57D21111" w14:textId="20C6E9CC" w:rsidR="008C4945" w:rsidRPr="00FF6519" w:rsidRDefault="001020E9" w:rsidP="00A500D9">
      <w:pPr>
        <w:pStyle w:val="Ttulo1"/>
        <w:ind w:left="0"/>
      </w:pPr>
      <w:r>
        <w:rPr>
          <w:bCs w:val="0"/>
          <w:noProof/>
          <w:szCs w:val="24"/>
        </w:rPr>
        <w:t>Relatório do PO</w:t>
      </w:r>
    </w:p>
    <w:tbl>
      <w:tblPr>
        <w:tblW w:w="6406" w:type="pct"/>
        <w:tblInd w:w="-2273" w:type="dxa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0353"/>
      </w:tblGrid>
      <w:tr w:rsidR="008C4945" w:rsidRPr="00FF6519" w14:paraId="7D8F936A" w14:textId="77777777" w:rsidTr="001020E9">
        <w:tc>
          <w:tcPr>
            <w:tcW w:w="10353" w:type="dxa"/>
          </w:tcPr>
          <w:p w14:paraId="119554C2" w14:textId="5D0A1F3A" w:rsidR="00A500D9" w:rsidRPr="00FF6519" w:rsidRDefault="001020E9">
            <w:pPr>
              <w:pStyle w:val="TextodaTabela"/>
            </w:pPr>
            <w:r>
              <w:t>O nosso PO nos ajudou em diversos problemas que foram aparecendo, como nas páginas do CRUD, e nos problemas que se deram na página de cadastro, no NAME, que precisava ser relacionado na página do inserir.</w:t>
            </w:r>
          </w:p>
        </w:tc>
      </w:tr>
    </w:tbl>
    <w:p w14:paraId="57084F8D" w14:textId="70D475B5" w:rsidR="00A500D9" w:rsidRPr="00FF6519" w:rsidRDefault="00A500D9" w:rsidP="00A500D9">
      <w:pPr>
        <w:pStyle w:val="Ttulo1"/>
        <w:ind w:left="0"/>
      </w:pPr>
      <w:r>
        <w:rPr>
          <w:bCs w:val="0"/>
          <w:noProof/>
          <w:szCs w:val="24"/>
        </w:rPr>
        <w:lastRenderedPageBreak/>
        <w:t>TASKS</w:t>
      </w:r>
    </w:p>
    <w:tbl>
      <w:tblPr>
        <w:tblW w:w="6406" w:type="pct"/>
        <w:tblInd w:w="-2273" w:type="dxa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0353"/>
      </w:tblGrid>
      <w:tr w:rsidR="00A500D9" w:rsidRPr="00FF6519" w14:paraId="4B753965" w14:textId="77777777" w:rsidTr="00A500D9">
        <w:trPr>
          <w:trHeight w:val="4002"/>
        </w:trPr>
        <w:tc>
          <w:tcPr>
            <w:tcW w:w="10353" w:type="dxa"/>
          </w:tcPr>
          <w:p w14:paraId="31EC25DC" w14:textId="401BBC55" w:rsidR="00A500D9" w:rsidRPr="00FF6519" w:rsidRDefault="00A500D9" w:rsidP="00A500D9">
            <w:pPr>
              <w:pStyle w:val="TextodaTabela"/>
              <w:ind w:left="0"/>
            </w:pPr>
            <w:r>
              <w:t xml:space="preserve">As Funções do CRUD foram realizadas, porém, as mesmas não conseguem relacionar a chave primária do Banco para poder  fazer o processo. </w:t>
            </w:r>
          </w:p>
        </w:tc>
      </w:tr>
    </w:tbl>
    <w:p w14:paraId="1F72F646" w14:textId="11500395" w:rsidR="00202985" w:rsidRDefault="00202985"/>
    <w:p w14:paraId="45A63815" w14:textId="14C24603" w:rsidR="001020E9" w:rsidRDefault="001020E9"/>
    <w:p w14:paraId="59707191" w14:textId="64FFCC85" w:rsidR="001020E9" w:rsidRPr="00FF6519" w:rsidRDefault="001020E9" w:rsidP="001020E9">
      <w:pPr>
        <w:pStyle w:val="Ttulo1"/>
        <w:ind w:left="0"/>
      </w:pPr>
      <w:r>
        <w:t>LEARNING</w:t>
      </w:r>
    </w:p>
    <w:tbl>
      <w:tblPr>
        <w:tblW w:w="6406" w:type="pct"/>
        <w:tblInd w:w="-2273" w:type="dxa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0353"/>
      </w:tblGrid>
      <w:tr w:rsidR="001020E9" w:rsidRPr="00FF6519" w14:paraId="26CAFAB1" w14:textId="77777777" w:rsidTr="00180AD5">
        <w:trPr>
          <w:trHeight w:val="4002"/>
        </w:trPr>
        <w:tc>
          <w:tcPr>
            <w:tcW w:w="10353" w:type="dxa"/>
          </w:tcPr>
          <w:p w14:paraId="49C1B1B3" w14:textId="7C67C046" w:rsidR="001020E9" w:rsidRPr="00FF6519" w:rsidRDefault="001020E9" w:rsidP="00180AD5">
            <w:pPr>
              <w:pStyle w:val="TextodaTabela"/>
              <w:ind w:left="0"/>
            </w:pPr>
            <w:r>
              <w:t xml:space="preserve"> Houve um</w:t>
            </w:r>
            <w:r w:rsidR="00240363">
              <w:t>a</w:t>
            </w:r>
            <w:r>
              <w:t xml:space="preserve"> grande aprendizagem dentre o nosso grupo, principalmente na área de Modelagem de Banco, e    Conexão com o mesmo</w:t>
            </w:r>
            <w:r w:rsidR="00240363">
              <w:t>, também aprendemos sobre a área de inserção ao Banco.</w:t>
            </w:r>
          </w:p>
        </w:tc>
      </w:tr>
    </w:tbl>
    <w:p w14:paraId="540029E6" w14:textId="77777777" w:rsidR="001020E9" w:rsidRPr="00FF6519" w:rsidRDefault="001020E9" w:rsidP="001020E9"/>
    <w:p w14:paraId="7C04A665" w14:textId="01D30055" w:rsidR="001020E9" w:rsidRDefault="001020E9"/>
    <w:p w14:paraId="16C06B30" w14:textId="6EDCCDA7" w:rsidR="00240363" w:rsidRDefault="00240363"/>
    <w:p w14:paraId="27CA7FDF" w14:textId="1E985FC3" w:rsidR="00240363" w:rsidRDefault="00240363"/>
    <w:p w14:paraId="78EEF1D2" w14:textId="5960E09B" w:rsidR="00240363" w:rsidRPr="00FF6519" w:rsidRDefault="00240363" w:rsidP="00240363">
      <w:pPr>
        <w:pStyle w:val="Ttulo1"/>
        <w:ind w:left="0"/>
      </w:pPr>
      <w:r>
        <w:t>BEST PRACTICE</w:t>
      </w:r>
    </w:p>
    <w:tbl>
      <w:tblPr>
        <w:tblW w:w="6406" w:type="pct"/>
        <w:tblInd w:w="-2273" w:type="dxa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0353"/>
      </w:tblGrid>
      <w:tr w:rsidR="00240363" w:rsidRPr="00FF6519" w14:paraId="3C9A1BCD" w14:textId="77777777" w:rsidTr="00180AD5">
        <w:trPr>
          <w:trHeight w:val="4002"/>
        </w:trPr>
        <w:tc>
          <w:tcPr>
            <w:tcW w:w="10353" w:type="dxa"/>
          </w:tcPr>
          <w:p w14:paraId="01BFF802" w14:textId="1A100AE0" w:rsidR="00240363" w:rsidRPr="00FF6519" w:rsidRDefault="00240363" w:rsidP="00180AD5">
            <w:pPr>
              <w:pStyle w:val="TextodaTabela"/>
              <w:ind w:left="0"/>
            </w:pPr>
            <w:r>
              <w:t xml:space="preserve"> </w:t>
            </w:r>
            <w:r>
              <w:t>Creio que houve tempo e organização para inserirmos as boas práticas dentro do nosso código, fazendo com que o código fique limpo e organizado.</w:t>
            </w:r>
            <w:bookmarkStart w:id="0" w:name="_GoBack"/>
            <w:bookmarkEnd w:id="0"/>
          </w:p>
        </w:tc>
      </w:tr>
    </w:tbl>
    <w:p w14:paraId="6CC5BCF5" w14:textId="77777777" w:rsidR="00240363" w:rsidRPr="00FF6519" w:rsidRDefault="00240363"/>
    <w:sectPr w:rsidR="00240363" w:rsidRPr="00FF6519" w:rsidSect="00A500D9">
      <w:headerReference w:type="default" r:id="rId11"/>
      <w:footerReference w:type="default" r:id="rId12"/>
      <w:footerReference w:type="first" r:id="rId13"/>
      <w:pgSz w:w="11907" w:h="16839" w:code="9"/>
      <w:pgMar w:top="1570" w:right="720" w:bottom="2880" w:left="3096" w:header="426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C56AA" w14:textId="77777777" w:rsidR="00775FA9" w:rsidRDefault="00775FA9">
      <w:pPr>
        <w:spacing w:after="0" w:line="240" w:lineRule="auto"/>
      </w:pPr>
      <w:r>
        <w:separator/>
      </w:r>
    </w:p>
    <w:p w14:paraId="2CF5A6C3" w14:textId="77777777" w:rsidR="00775FA9" w:rsidRDefault="00775FA9"/>
  </w:endnote>
  <w:endnote w:type="continuationSeparator" w:id="0">
    <w:p w14:paraId="3A8E84A0" w14:textId="77777777" w:rsidR="00775FA9" w:rsidRDefault="00775FA9">
      <w:pPr>
        <w:spacing w:after="0" w:line="240" w:lineRule="auto"/>
      </w:pPr>
      <w:r>
        <w:continuationSeparator/>
      </w:r>
    </w:p>
    <w:p w14:paraId="0882BF47" w14:textId="77777777" w:rsidR="00775FA9" w:rsidRDefault="00775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8C4945" w14:paraId="738610EB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637805D2" w14:textId="77777777"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14:paraId="463F29E8" w14:textId="77777777"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1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277"/>
    </w:tblGrid>
    <w:tr w:rsidR="00202985" w14:paraId="6537F28F" w14:textId="77777777" w:rsidTr="00202985">
      <w:tc>
        <w:tcPr>
          <w:tcW w:w="277" w:type="dxa"/>
        </w:tcPr>
        <w:p w14:paraId="6DFB9E20" w14:textId="77777777" w:rsidR="00202985" w:rsidRPr="00252A5C" w:rsidRDefault="00202985">
          <w:pPr>
            <w:pStyle w:val="Rodap"/>
            <w:rPr>
              <w:lang w:val="pt-BR"/>
            </w:rPr>
          </w:pPr>
        </w:p>
      </w:tc>
    </w:tr>
    <w:tr w:rsidR="00202985" w14:paraId="70DF9E56" w14:textId="77777777" w:rsidTr="00202985">
      <w:trPr>
        <w:trHeight w:hRule="exact" w:val="86"/>
      </w:trPr>
      <w:tc>
        <w:tcPr>
          <w:tcW w:w="277" w:type="dxa"/>
        </w:tcPr>
        <w:p w14:paraId="44E871BC" w14:textId="77777777" w:rsidR="00202985" w:rsidRDefault="00202985">
          <w:pPr>
            <w:pStyle w:val="Rodap"/>
            <w:rPr>
              <w:sz w:val="10"/>
              <w:szCs w:val="10"/>
            </w:rPr>
          </w:pPr>
        </w:p>
      </w:tc>
    </w:tr>
  </w:tbl>
  <w:p w14:paraId="144A5D23" w14:textId="77777777"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F59E3" w14:textId="77777777" w:rsidR="00775FA9" w:rsidRDefault="00775FA9">
      <w:pPr>
        <w:spacing w:after="0" w:line="240" w:lineRule="auto"/>
      </w:pPr>
      <w:r>
        <w:separator/>
      </w:r>
    </w:p>
    <w:p w14:paraId="52D82BBC" w14:textId="77777777" w:rsidR="00775FA9" w:rsidRDefault="00775FA9"/>
  </w:footnote>
  <w:footnote w:type="continuationSeparator" w:id="0">
    <w:p w14:paraId="4ADFA429" w14:textId="77777777" w:rsidR="00775FA9" w:rsidRDefault="00775FA9">
      <w:pPr>
        <w:spacing w:after="0" w:line="240" w:lineRule="auto"/>
      </w:pPr>
      <w:r>
        <w:continuationSeparator/>
      </w:r>
    </w:p>
    <w:p w14:paraId="00A987A6" w14:textId="77777777" w:rsidR="00775FA9" w:rsidRDefault="00775F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8C4945" w14:paraId="3091CE96" w14:textId="77777777" w:rsidTr="00A500D9">
      <w:trPr>
        <w:trHeight w:hRule="exact" w:val="1134"/>
      </w:trPr>
      <w:sdt>
        <w:sdtPr>
          <w:alias w:val="Date"/>
          <w:tag w:val=""/>
          <w:id w:val="965090230"/>
          <w:placeholder>
            <w:docPart w:val="31AF53D9E1B84B9D92871062E17DB7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9-05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7640A298" w14:textId="7AF90125" w:rsidR="008C4945" w:rsidRDefault="00A500D9">
              <w:pPr>
                <w:pStyle w:val="Data"/>
              </w:pPr>
              <w:r>
                <w:rPr>
                  <w:lang w:val="en-US"/>
                </w:rPr>
                <w:t>05/09/2022</w:t>
              </w:r>
            </w:p>
          </w:tc>
        </w:sdtContent>
      </w:sdt>
      <w:tc>
        <w:tcPr>
          <w:tcW w:w="288" w:type="dxa"/>
          <w:vAlign w:val="bottom"/>
        </w:tcPr>
        <w:p w14:paraId="3B7B4B86" w14:textId="77777777" w:rsidR="008C4945" w:rsidRDefault="008C4945"/>
      </w:tc>
      <w:tc>
        <w:tcPr>
          <w:tcW w:w="5544" w:type="dxa"/>
          <w:vAlign w:val="bottom"/>
        </w:tcPr>
        <w:p w14:paraId="38BE46DF" w14:textId="77777777" w:rsidR="008C4945" w:rsidRPr="00B2051E" w:rsidRDefault="00775FA9">
          <w:pPr>
            <w:pStyle w:val="Ttulo"/>
            <w:rPr>
              <w:lang w:val="pt-BR"/>
            </w:rPr>
          </w:pPr>
          <w:sdt>
            <w:sdtPr>
              <w:alias w:val="Title"/>
              <w:tag w:val=""/>
              <w:id w:val="1774060424"/>
              <w:placeholder>
                <w:docPart w:val="427F7004BC904417949660AB21C0006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02985">
                <w:t>Relatório de Estado do Projeto Scrum Master</w:t>
              </w:r>
            </w:sdtContent>
          </w:sdt>
        </w:p>
      </w:tc>
      <w:tc>
        <w:tcPr>
          <w:tcW w:w="2880" w:type="dxa"/>
          <w:vAlign w:val="bottom"/>
        </w:tcPr>
        <w:p w14:paraId="29F83ED1" w14:textId="77777777"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8C4945" w14:paraId="3A0FF5F2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5630AD66" w14:textId="77777777"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14:paraId="61829076" w14:textId="77777777"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2BA226A1" w14:textId="77777777"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7AD93B2" w14:textId="77777777" w:rsidR="008C4945" w:rsidRDefault="008C4945">
          <w:pPr>
            <w:rPr>
              <w:sz w:val="10"/>
            </w:rPr>
          </w:pPr>
        </w:p>
      </w:tc>
    </w:tr>
  </w:tbl>
  <w:p w14:paraId="0DE4B5B7" w14:textId="77777777"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5"/>
    <w:rsid w:val="00034E09"/>
    <w:rsid w:val="0006398D"/>
    <w:rsid w:val="001020E9"/>
    <w:rsid w:val="00105093"/>
    <w:rsid w:val="00125CD0"/>
    <w:rsid w:val="001370CC"/>
    <w:rsid w:val="001B5C43"/>
    <w:rsid w:val="00202985"/>
    <w:rsid w:val="00240363"/>
    <w:rsid w:val="00252A5C"/>
    <w:rsid w:val="00256264"/>
    <w:rsid w:val="003E261B"/>
    <w:rsid w:val="005343BF"/>
    <w:rsid w:val="005D1771"/>
    <w:rsid w:val="005D2C87"/>
    <w:rsid w:val="005E5D80"/>
    <w:rsid w:val="006808FC"/>
    <w:rsid w:val="00747FBC"/>
    <w:rsid w:val="00775FA9"/>
    <w:rsid w:val="008C3FB6"/>
    <w:rsid w:val="008C4945"/>
    <w:rsid w:val="00A500D9"/>
    <w:rsid w:val="00A600F1"/>
    <w:rsid w:val="00B2051E"/>
    <w:rsid w:val="00B35B01"/>
    <w:rsid w:val="00C150A4"/>
    <w:rsid w:val="00C67490"/>
    <w:rsid w:val="00D71845"/>
    <w:rsid w:val="00ED3400"/>
    <w:rsid w:val="00EF350C"/>
    <w:rsid w:val="00F5619A"/>
    <w:rsid w:val="00FF6519"/>
    <w:rsid w:val="0ED456E5"/>
    <w:rsid w:val="1C16046B"/>
    <w:rsid w:val="4B497937"/>
    <w:rsid w:val="5744B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071B8"/>
  <w15:docId w15:val="{E18BCCB5-6EC5-4337-9331-3C2F041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AF53D9E1B84B9D92871062E17DB7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E13DAF-FDF6-412F-8C32-6E2A97F954B0}"/>
      </w:docPartPr>
      <w:docPartBody>
        <w:p w:rsidR="00890CD5" w:rsidRDefault="0095548A">
          <w:pPr>
            <w:pStyle w:val="31AF53D9E1B84B9D92871062E17DB704"/>
          </w:pPr>
          <w:r>
            <w:t>Project Status Report</w:t>
          </w:r>
        </w:p>
      </w:docPartBody>
    </w:docPart>
    <w:docPart>
      <w:docPartPr>
        <w:name w:val="427F7004BC904417949660AB21C000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C56B7F-1763-4F92-9735-139CDE8A45E0}"/>
      </w:docPartPr>
      <w:docPartBody>
        <w:p w:rsidR="00890CD5" w:rsidRDefault="0095548A">
          <w:pPr>
            <w:pStyle w:val="427F7004BC904417949660AB21C00068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8A"/>
    <w:rsid w:val="00890CD5"/>
    <w:rsid w:val="0095548A"/>
    <w:rsid w:val="00F0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A2C6015276498B85BBBD759101BA43">
    <w:name w:val="2EA2C6015276498B85BBBD759101BA43"/>
  </w:style>
  <w:style w:type="paragraph" w:customStyle="1" w:styleId="31AF53D9E1B84B9D92871062E17DB704">
    <w:name w:val="31AF53D9E1B84B9D92871062E17DB704"/>
  </w:style>
  <w:style w:type="paragraph" w:customStyle="1" w:styleId="94D5B4D5984049F085A2771FBC4C1074">
    <w:name w:val="94D5B4D5984049F085A2771FBC4C1074"/>
  </w:style>
  <w:style w:type="paragraph" w:customStyle="1" w:styleId="060E8DB9FDA24A7A8502A669F9F24AC7">
    <w:name w:val="060E8DB9FDA24A7A8502A669F9F24AC7"/>
  </w:style>
  <w:style w:type="paragraph" w:customStyle="1" w:styleId="1443054C63894AEE833D7E597FDE0EFC">
    <w:name w:val="1443054C63894AEE833D7E597FDE0EFC"/>
  </w:style>
  <w:style w:type="paragraph" w:customStyle="1" w:styleId="4A272D999E41487DA05370A9C4F905D3">
    <w:name w:val="4A272D999E41487DA05370A9C4F905D3"/>
  </w:style>
  <w:style w:type="paragraph" w:customStyle="1" w:styleId="427F7004BC904417949660AB21C00068">
    <w:name w:val="427F7004BC904417949660AB21C00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2022-09-05T00:00:00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999C87956E84C8D0EB5C300E770A5" ma:contentTypeVersion="2" ma:contentTypeDescription="Crie um novo documento." ma:contentTypeScope="" ma:versionID="993062ef88d27c533e65920bfa1a9790">
  <xsd:schema xmlns:xsd="http://www.w3.org/2001/XMLSchema" xmlns:xs="http://www.w3.org/2001/XMLSchema" xmlns:p="http://schemas.microsoft.com/office/2006/metadata/properties" xmlns:ns2="e56661ff-02e1-4167-94c2-99354f8be55b" targetNamespace="http://schemas.microsoft.com/office/2006/metadata/properties" ma:root="true" ma:fieldsID="207774950fd1bdf70077e7c8f5ee4666" ns2:_="">
    <xsd:import namespace="e56661ff-02e1-4167-94c2-99354f8be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661ff-02e1-4167-94c2-99354f8be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12C10-2957-4032-9F23-802A7FC844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79960-0387-41BF-9112-E391C5FE2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661ff-02e1-4167-94c2-99354f8be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CB2656-BCE7-4E02-957A-71F3D7A44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134A715-4D47-4295-B831-0C112244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1</TotalTime>
  <Pages>3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Estado do Projeto Scrum Master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Estado do Projeto Scrum Master</dc:title>
  <dc:creator>Lab5-Professor</dc:creator>
  <cp:keywords/>
  <cp:lastModifiedBy>Lab1-Aluno1</cp:lastModifiedBy>
  <cp:revision>2</cp:revision>
  <dcterms:created xsi:type="dcterms:W3CDTF">2022-09-05T14:42:00Z</dcterms:created>
  <dcterms:modified xsi:type="dcterms:W3CDTF">2022-09-05T14:42:00Z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  <property fmtid="{D5CDD505-2E9C-101B-9397-08002B2CF9AE}" pid="3" name="ContentTypeId">
    <vt:lpwstr>0x010100729999C87956E84C8D0EB5C300E770A5</vt:lpwstr>
  </property>
</Properties>
</file>